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A15B" w14:textId="77777777" w:rsidR="003A473A" w:rsidRP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  <w:b/>
        </w:rPr>
      </w:pPr>
      <w:r w:rsidRPr="003A473A">
        <w:rPr>
          <w:rFonts w:ascii="Verdana" w:hAnsi="Verdana"/>
          <w:b/>
        </w:rPr>
        <w:t>First usability test: data capture sheet</w:t>
      </w:r>
    </w:p>
    <w:p w14:paraId="46D00955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3602E396" w14:textId="77777777" w:rsidR="003A473A" w:rsidRDefault="00C11E90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The researcher should fill in: </w:t>
      </w:r>
    </w:p>
    <w:p w14:paraId="27E1C5F0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7"/>
        <w:gridCol w:w="3175"/>
        <w:gridCol w:w="3583"/>
        <w:gridCol w:w="3679"/>
      </w:tblGrid>
      <w:tr w:rsidR="00C11E90" w14:paraId="4757595F" w14:textId="77777777" w:rsidTr="00C11E90">
        <w:tc>
          <w:tcPr>
            <w:tcW w:w="3737" w:type="dxa"/>
          </w:tcPr>
          <w:p w14:paraId="1B7356DD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Effectiveness</w:t>
            </w:r>
          </w:p>
          <w:p w14:paraId="32D82B7C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14:paraId="2A090DAA" w14:textId="192E32FB" w:rsidR="00C11E90" w:rsidRPr="003A473A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Was task completed? Yes / No</w:t>
            </w:r>
          </w:p>
        </w:tc>
        <w:tc>
          <w:tcPr>
            <w:tcW w:w="3175" w:type="dxa"/>
          </w:tcPr>
          <w:p w14:paraId="385DEF87" w14:textId="77777777"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Efficiency</w:t>
            </w:r>
          </w:p>
          <w:p w14:paraId="06BACD70" w14:textId="77777777"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14:paraId="4767E86D" w14:textId="77777777"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Completion time</w:t>
            </w:r>
            <w:r>
              <w:rPr>
                <w:rFonts w:ascii="Verdana" w:hAnsi="Verdana"/>
                <w:b/>
              </w:rPr>
              <w:br/>
              <w:t>(minutes / seconds)</w:t>
            </w:r>
          </w:p>
        </w:tc>
        <w:tc>
          <w:tcPr>
            <w:tcW w:w="3583" w:type="dxa"/>
          </w:tcPr>
          <w:p w14:paraId="784C73E9" w14:textId="77777777"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Efficiency</w:t>
            </w:r>
          </w:p>
          <w:p w14:paraId="2807BB70" w14:textId="77777777"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14:paraId="4BAE9306" w14:textId="77777777" w:rsidR="00C11E90" w:rsidRPr="003A473A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Number of actions to complete</w:t>
            </w:r>
          </w:p>
        </w:tc>
        <w:tc>
          <w:tcPr>
            <w:tcW w:w="3679" w:type="dxa"/>
          </w:tcPr>
          <w:p w14:paraId="034B3722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Learnability</w:t>
            </w:r>
          </w:p>
          <w:p w14:paraId="778EC0AE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14:paraId="3A82CF4C" w14:textId="77777777" w:rsidR="00C11E90" w:rsidRPr="003A473A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 w:rsidRPr="003A473A">
              <w:rPr>
                <w:rFonts w:ascii="Verdana" w:hAnsi="Verdana"/>
                <w:b/>
              </w:rPr>
              <w:t>Number of requests for help</w:t>
            </w:r>
          </w:p>
        </w:tc>
      </w:tr>
      <w:tr w:rsidR="00C11E90" w14:paraId="0C14AEE5" w14:textId="77777777" w:rsidTr="00C11E90">
        <w:tc>
          <w:tcPr>
            <w:tcW w:w="3737" w:type="dxa"/>
          </w:tcPr>
          <w:p w14:paraId="7D0C6547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  <w:p w14:paraId="5F9657D7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  <w:p w14:paraId="25B4C779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3175" w:type="dxa"/>
          </w:tcPr>
          <w:p w14:paraId="235523CE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3583" w:type="dxa"/>
          </w:tcPr>
          <w:p w14:paraId="144B6E2E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3679" w:type="dxa"/>
          </w:tcPr>
          <w:p w14:paraId="2CCE941C" w14:textId="77777777"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</w:tr>
    </w:tbl>
    <w:p w14:paraId="10864DED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0B68428F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39CE2A09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352F7D0D" w14:textId="77777777" w:rsidR="003A473A" w:rsidRDefault="00C11E90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>After the end of the test, the researcher should ask the participant to fill in the scale below:</w:t>
      </w:r>
    </w:p>
    <w:p w14:paraId="79DD3722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36990445" w14:textId="77777777" w:rsidR="003A473A" w:rsidRP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  <w:b/>
        </w:rPr>
      </w:pPr>
      <w:r w:rsidRPr="003A473A">
        <w:rPr>
          <w:rFonts w:ascii="Verdana" w:hAnsi="Verdana"/>
          <w:b/>
        </w:rPr>
        <w:t>Satisfaction</w:t>
      </w:r>
    </w:p>
    <w:p w14:paraId="27459AB8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344D3B8B" w14:textId="568FAFAD" w:rsidR="003A473A" w:rsidRPr="003A473A" w:rsidRDefault="0038766C" w:rsidP="008E3F95">
      <w:pPr>
        <w:tabs>
          <w:tab w:val="left" w:pos="0"/>
        </w:tabs>
        <w:spacing w:after="8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Is the</w:t>
      </w:r>
      <w:r w:rsidR="003A473A" w:rsidRPr="003A473A">
        <w:rPr>
          <w:rFonts w:ascii="Verdana" w:hAnsi="Verdana"/>
          <w:b/>
        </w:rPr>
        <w:t xml:space="preserve"> site was pleasant to </w:t>
      </w:r>
      <w:proofErr w:type="gramStart"/>
      <w:r w:rsidR="003A473A" w:rsidRPr="003A473A">
        <w:rPr>
          <w:rFonts w:ascii="Verdana" w:hAnsi="Verdana"/>
          <w:b/>
        </w:rPr>
        <w:t xml:space="preserve">use </w:t>
      </w:r>
      <w:r>
        <w:rPr>
          <w:rFonts w:ascii="Verdana" w:hAnsi="Verdana"/>
          <w:b/>
        </w:rPr>
        <w:t xml:space="preserve"> ?</w:t>
      </w:r>
      <w:proofErr w:type="gramEnd"/>
      <w:r w:rsidR="003A473A" w:rsidRPr="003A473A">
        <w:rPr>
          <w:rFonts w:ascii="Verdana" w:hAnsi="Verdana"/>
          <w:b/>
        </w:rPr>
        <w:t>(</w:t>
      </w:r>
      <w:r>
        <w:rPr>
          <w:rFonts w:ascii="Verdana" w:hAnsi="Verdana"/>
          <w:b/>
        </w:rPr>
        <w:t xml:space="preserve"> </w:t>
      </w:r>
      <w:r w:rsidR="003A473A" w:rsidRPr="003A473A">
        <w:rPr>
          <w:rFonts w:ascii="Verdana" w:hAnsi="Verdana"/>
          <w:b/>
        </w:rPr>
        <w:t>please tick as appropriate)</w:t>
      </w:r>
    </w:p>
    <w:p w14:paraId="11F20DE7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A473A" w14:paraId="6100F20A" w14:textId="77777777" w:rsidTr="003A473A">
        <w:tc>
          <w:tcPr>
            <w:tcW w:w="2834" w:type="dxa"/>
          </w:tcPr>
          <w:p w14:paraId="0E0C188F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Strongly disagree</w:t>
            </w:r>
          </w:p>
        </w:tc>
        <w:tc>
          <w:tcPr>
            <w:tcW w:w="2835" w:type="dxa"/>
          </w:tcPr>
          <w:p w14:paraId="0116DDED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Disagree</w:t>
            </w:r>
          </w:p>
        </w:tc>
        <w:tc>
          <w:tcPr>
            <w:tcW w:w="2835" w:type="dxa"/>
          </w:tcPr>
          <w:p w14:paraId="654C7482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Undecided</w:t>
            </w:r>
          </w:p>
        </w:tc>
        <w:tc>
          <w:tcPr>
            <w:tcW w:w="2835" w:type="dxa"/>
          </w:tcPr>
          <w:p w14:paraId="411E8DE6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Agree</w:t>
            </w:r>
          </w:p>
        </w:tc>
        <w:tc>
          <w:tcPr>
            <w:tcW w:w="2835" w:type="dxa"/>
          </w:tcPr>
          <w:p w14:paraId="4C367A5C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Strongly agree</w:t>
            </w:r>
          </w:p>
        </w:tc>
      </w:tr>
      <w:tr w:rsidR="003A473A" w14:paraId="04632F72" w14:textId="77777777" w:rsidTr="003A473A">
        <w:tc>
          <w:tcPr>
            <w:tcW w:w="2834" w:type="dxa"/>
          </w:tcPr>
          <w:p w14:paraId="7C524292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14:paraId="7AD0CC2D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14:paraId="3735E557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14:paraId="29AC1259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14:paraId="4948AEB5" w14:textId="77777777"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</w:tr>
    </w:tbl>
    <w:p w14:paraId="6C1FEC26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1FB34F70" w14:textId="77777777"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14:paraId="3CFB493D" w14:textId="77777777" w:rsidR="003A473A" w:rsidRPr="008E3F95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sectPr w:rsidR="003A473A" w:rsidRPr="008E3F95" w:rsidSect="003A47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attachedTemplate r:id="rId1"/>
  <w:defaultTabStop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73A"/>
    <w:rsid w:val="001C384D"/>
    <w:rsid w:val="0038766C"/>
    <w:rsid w:val="003A473A"/>
    <w:rsid w:val="00546EE1"/>
    <w:rsid w:val="008937E1"/>
    <w:rsid w:val="008E3F95"/>
    <w:rsid w:val="00C11E90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88CE"/>
  <w15:docId w15:val="{DA2F029D-06D9-8A42-900A-653B2A9E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1910\Desktop\verda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15F4D-12AA-4C1A-BB36-2F7D411E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C:\Users\aa1910\Desktop\verdana.dotx</Template>
  <TotalTime>15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Halloran</dc:creator>
  <cp:lastModifiedBy>Microsoft Office User</cp:lastModifiedBy>
  <cp:revision>3</cp:revision>
  <dcterms:created xsi:type="dcterms:W3CDTF">2016-06-02T13:25:00Z</dcterms:created>
  <dcterms:modified xsi:type="dcterms:W3CDTF">2020-06-28T04:46:00Z</dcterms:modified>
</cp:coreProperties>
</file>